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AF65D7" w14:textId="77777777" w:rsidR="005D0071" w:rsidRDefault="00A80A12">
      <w:pPr>
        <w:pStyle w:val="Normal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Sensei</w:t>
      </w:r>
    </w:p>
    <w:p w14:paraId="63E28CFF" w14:textId="77777777" w:rsidR="00BB7530" w:rsidRDefault="00A80A12">
      <w:pPr>
        <w:pStyle w:val="Normal1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Club</w:t>
      </w:r>
      <w:r w:rsidR="00071153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547ECB5" w14:textId="77777777" w:rsidR="00BB7530" w:rsidRDefault="00071153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Dear </w:t>
      </w:r>
      <w:r w:rsidR="00A80A12">
        <w:rPr>
          <w:rFonts w:ascii="Times New Roman" w:eastAsia="Times New Roman" w:hAnsi="Times New Roman" w:cs="Times New Roman"/>
          <w:b/>
          <w:sz w:val="28"/>
          <w:szCs w:val="28"/>
        </w:rPr>
        <w:t>(Sensei)</w:t>
      </w:r>
      <w:r w:rsidR="005D0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Sensei:</w:t>
      </w:r>
    </w:p>
    <w:p w14:paraId="33508112" w14:textId="77777777" w:rsidR="00BB7530" w:rsidRDefault="00BB7530">
      <w:pPr>
        <w:pStyle w:val="Normal1"/>
      </w:pPr>
    </w:p>
    <w:p w14:paraId="3274548D" w14:textId="680D7BCA" w:rsidR="00BB7530" w:rsidRDefault="00071153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University of Toronto Ken</w:t>
      </w:r>
      <w:r w:rsidR="00A80A1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do Club will be hosting the </w:t>
      </w:r>
      <w:r w:rsidR="00035FB9">
        <w:rPr>
          <w:rFonts w:ascii="Times New Roman" w:eastAsia="Times New Roman" w:hAnsi="Times New Roman" w:cs="Times New Roman"/>
          <w:sz w:val="28"/>
          <w:szCs w:val="28"/>
          <w:highlight w:val="white"/>
        </w:rPr>
        <w:t>(year)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University of Toronto Kendo Tournament on </w:t>
      </w:r>
      <w:r w:rsidR="00035FB9">
        <w:rPr>
          <w:rFonts w:ascii="Times New Roman" w:eastAsia="Times New Roman" w:hAnsi="Times New Roman" w:cs="Times New Roman"/>
          <w:sz w:val="28"/>
          <w:szCs w:val="28"/>
          <w:highlight w:val="white"/>
        </w:rPr>
        <w:t>(date)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We have been </w:t>
      </w:r>
      <w:r w:rsidR="00A80A12">
        <w:rPr>
          <w:rFonts w:ascii="Times New Roman" w:eastAsia="Times New Roman" w:hAnsi="Times New Roman" w:cs="Times New Roman"/>
          <w:sz w:val="28"/>
          <w:szCs w:val="28"/>
          <w:highlight w:val="white"/>
        </w:rPr>
        <w:t>honored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by your attendance in the past and would like to invit</w:t>
      </w:r>
      <w:r w:rsidR="00D91533">
        <w:rPr>
          <w:rFonts w:ascii="Times New Roman" w:eastAsia="Times New Roman" w:hAnsi="Times New Roman" w:cs="Times New Roman"/>
          <w:sz w:val="28"/>
          <w:szCs w:val="28"/>
          <w:highlight w:val="white"/>
        </w:rPr>
        <w:t>e you to serve as Shimpan again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="00344797" w:rsidRPr="00344797">
        <w:rPr>
          <w:rFonts w:ascii="Times New Roman" w:eastAsia="Times New Roman" w:hAnsi="Times New Roman" w:cs="Times New Roman"/>
          <w:sz w:val="28"/>
          <w:szCs w:val="28"/>
        </w:rPr>
        <w:t>We also request that any members of your club in attendance 4th Dan and above please serve as Shimpan as well</w:t>
      </w:r>
      <w:r w:rsidR="0034479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 hope you will accept our invitation and look forward to seeing you at the tournament.</w:t>
      </w:r>
    </w:p>
    <w:p w14:paraId="33DC63DD" w14:textId="77777777" w:rsidR="00BB7530" w:rsidRDefault="00BB7530">
      <w:pPr>
        <w:pStyle w:val="Normal1"/>
      </w:pPr>
    </w:p>
    <w:p w14:paraId="28EFE96E" w14:textId="77777777" w:rsidR="00A80A12" w:rsidRDefault="00071153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Free parking has been arranged for you on the day of the tournament.  </w:t>
      </w:r>
      <w:r w:rsidR="00D7337E" w:rsidRPr="00D7337E">
        <w:rPr>
          <w:rFonts w:ascii="Times New Roman" w:eastAsia="Times New Roman" w:hAnsi="Times New Roman" w:cs="Times New Roman"/>
          <w:sz w:val="28"/>
          <w:szCs w:val="28"/>
        </w:rPr>
        <w:t xml:space="preserve">Please find attached </w:t>
      </w:r>
      <w:r w:rsidR="00A80A12">
        <w:rPr>
          <w:rFonts w:ascii="Times New Roman" w:eastAsia="Times New Roman" w:hAnsi="Times New Roman" w:cs="Times New Roman"/>
          <w:sz w:val="28"/>
          <w:szCs w:val="28"/>
        </w:rPr>
        <w:t xml:space="preserve">parking passes, and </w:t>
      </w:r>
      <w:r w:rsidR="00D7337E" w:rsidRPr="00D7337E">
        <w:rPr>
          <w:rFonts w:ascii="Times New Roman" w:eastAsia="Times New Roman" w:hAnsi="Times New Roman" w:cs="Times New Roman"/>
          <w:sz w:val="28"/>
          <w:szCs w:val="28"/>
        </w:rPr>
        <w:t xml:space="preserve">directions to the parking location. </w:t>
      </w:r>
    </w:p>
    <w:p w14:paraId="16DAFA21" w14:textId="77777777" w:rsidR="00916CE8" w:rsidRDefault="00916CE8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9BA7D4E" w14:textId="77777777" w:rsidR="006528A5" w:rsidRDefault="006528A5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6617D1" w14:textId="77777777" w:rsidR="006528A5" w:rsidRDefault="006528A5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AC77C8" w14:textId="77777777" w:rsidR="006528A5" w:rsidRDefault="006528A5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BF8BE" w14:textId="77777777" w:rsidR="006528A5" w:rsidRDefault="006528A5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C254E0" w14:textId="4785CD22" w:rsidR="00916CE8" w:rsidRPr="000B6FFD" w:rsidRDefault="00071153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="00D25459">
        <w:rPr>
          <w:rFonts w:ascii="Times New Roman" w:eastAsia="Times New Roman" w:hAnsi="Times New Roman" w:cs="Times New Roman"/>
          <w:sz w:val="28"/>
          <w:szCs w:val="28"/>
          <w:highlight w:val="white"/>
        </w:rPr>
        <w:t>Sincerely,</w:t>
      </w:r>
      <w:r w:rsidR="00D25459">
        <w:rPr>
          <w:rFonts w:ascii="Times New Roman" w:eastAsia="Times New Roman" w:hAnsi="Times New Roman" w:cs="Times New Roman"/>
          <w:sz w:val="28"/>
          <w:szCs w:val="28"/>
        </w:rPr>
        <w:br/>
      </w:r>
      <w:r w:rsidR="00D25459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="000B6F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AC6AF6" wp14:editId="1924F025">
            <wp:extent cx="2433978" cy="12786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stin's 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021" cy="13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EEEA" w14:textId="77777777" w:rsidR="00916CE8" w:rsidRDefault="00916CE8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A60632C" w14:textId="30C22725" w:rsidR="00D25459" w:rsidRDefault="000B6FFD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</w:rPr>
        <w:t>Justin Ryu</w:t>
      </w:r>
    </w:p>
    <w:p w14:paraId="1EC9527F" w14:textId="77777777" w:rsidR="00D25459" w:rsidRDefault="00D25459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President</w:t>
      </w:r>
    </w:p>
    <w:p w14:paraId="2C6E9EDD" w14:textId="77777777" w:rsidR="00BB7530" w:rsidRDefault="00D25459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University of Toronto Kendo Club</w:t>
      </w:r>
    </w:p>
    <w:sectPr w:rsidR="00BB7530" w:rsidSect="00BB75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FAC1" w14:textId="77777777" w:rsidR="00EE689A" w:rsidRDefault="00EE689A" w:rsidP="00BB7530">
      <w:pPr>
        <w:spacing w:line="240" w:lineRule="auto"/>
      </w:pPr>
      <w:r>
        <w:separator/>
      </w:r>
    </w:p>
  </w:endnote>
  <w:endnote w:type="continuationSeparator" w:id="0">
    <w:p w14:paraId="701B8733" w14:textId="77777777" w:rsidR="00EE689A" w:rsidRDefault="00EE689A" w:rsidP="00BB7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E0F2A" w14:textId="77777777" w:rsidR="00E76869" w:rsidRDefault="00E76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F74F" w14:textId="77777777" w:rsidR="00E76869" w:rsidRDefault="00E76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973B8" w14:textId="77777777" w:rsidR="00E76869" w:rsidRDefault="00E76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2E1CA" w14:textId="77777777" w:rsidR="00EE689A" w:rsidRDefault="00EE689A" w:rsidP="00BB7530">
      <w:pPr>
        <w:spacing w:line="240" w:lineRule="auto"/>
      </w:pPr>
      <w:r>
        <w:separator/>
      </w:r>
    </w:p>
  </w:footnote>
  <w:footnote w:type="continuationSeparator" w:id="0">
    <w:p w14:paraId="0CB99500" w14:textId="77777777" w:rsidR="00EE689A" w:rsidRDefault="00EE689A" w:rsidP="00BB7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45F6" w14:textId="77777777" w:rsidR="00E76869" w:rsidRDefault="00E76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5C0F7" w14:textId="77777777" w:rsidR="00BB7530" w:rsidRDefault="00071153">
    <w:pPr>
      <w:pStyle w:val="Normal1"/>
      <w:tabs>
        <w:tab w:val="right" w:pos="9070"/>
      </w:tabs>
    </w:pPr>
    <w:r>
      <w:rPr>
        <w:rFonts w:ascii="Times New Roman" w:eastAsia="Times New Roman" w:hAnsi="Times New Roman" w:cs="Times New Roman"/>
      </w:rPr>
      <w:tab/>
    </w:r>
  </w:p>
  <w:p w14:paraId="1108B912" w14:textId="77777777" w:rsidR="00BB7530" w:rsidRDefault="00BB7530">
    <w:pPr>
      <w:pStyle w:val="Normal1"/>
      <w:tabs>
        <w:tab w:val="right" w:pos="9070"/>
      </w:tabs>
    </w:pPr>
  </w:p>
  <w:p w14:paraId="16B0AC40" w14:textId="77777777" w:rsidR="00BB7530" w:rsidRDefault="00071153" w:rsidP="00E76869">
    <w:pPr>
      <w:pStyle w:val="Normal1"/>
      <w:tabs>
        <w:tab w:val="right" w:pos="9070"/>
      </w:tabs>
      <w:spacing w:line="240" w:lineRule="auto"/>
      <w:rPr>
        <w:rFonts w:ascii="Times New Roman" w:eastAsia="Times New Roman" w:hAnsi="Times New Roman" w:cs="Times New Roman"/>
      </w:rPr>
    </w:pPr>
    <w:r>
      <w:rPr>
        <w:noProof/>
        <w:lang w:eastAsia="en-US"/>
      </w:rPr>
      <w:drawing>
        <wp:inline distT="114300" distB="114300" distL="114300" distR="114300" wp14:anchorId="1F915FA7" wp14:editId="270F599E">
          <wp:extent cx="938213" cy="938213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938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ab/>
    </w:r>
    <w:r>
      <w:rPr>
        <w:noProof/>
        <w:lang w:eastAsia="en-US"/>
      </w:rPr>
      <w:drawing>
        <wp:inline distT="114300" distB="114300" distL="114300" distR="114300" wp14:anchorId="12EDD4F9" wp14:editId="49100E60">
          <wp:extent cx="1595438" cy="892235"/>
          <wp:effectExtent l="0" t="0" r="0" b="0"/>
          <wp:docPr id="1" name="image0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438" cy="89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2CCDC62" w14:textId="77777777" w:rsidR="004B5284" w:rsidRDefault="004B5284" w:rsidP="00E76869">
    <w:pPr>
      <w:pStyle w:val="Normal1"/>
      <w:tabs>
        <w:tab w:val="right" w:pos="9070"/>
      </w:tabs>
      <w:spacing w:line="240" w:lineRule="auto"/>
    </w:pPr>
  </w:p>
  <w:p w14:paraId="582F59DE" w14:textId="77777777" w:rsidR="00BB7530" w:rsidRDefault="00BB7530" w:rsidP="00E76869">
    <w:pPr>
      <w:pStyle w:val="Normal1"/>
      <w:pBdr>
        <w:top w:val="single" w:sz="4" w:space="1" w:color="auto"/>
      </w:pBdr>
      <w:spacing w:line="240" w:lineRule="auto"/>
    </w:pPr>
  </w:p>
  <w:p w14:paraId="2B977151" w14:textId="77777777" w:rsidR="00BB7530" w:rsidRDefault="00071153" w:rsidP="00E76869">
    <w:pPr>
      <w:pStyle w:val="Normal1"/>
      <w:spacing w:line="240" w:lineRule="auto"/>
      <w:jc w:val="center"/>
    </w:pPr>
    <w:r>
      <w:rPr>
        <w:rFonts w:ascii="Times New Roman" w:eastAsia="Times New Roman" w:hAnsi="Times New Roman" w:cs="Times New Roman"/>
        <w:sz w:val="32"/>
        <w:szCs w:val="32"/>
      </w:rPr>
      <w:t>University of Toronto Kendo Club</w:t>
    </w:r>
  </w:p>
  <w:p w14:paraId="6BE2F7D5" w14:textId="77777777" w:rsidR="00BB7530" w:rsidRDefault="00BB7530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F32A" w14:textId="77777777" w:rsidR="00E76869" w:rsidRDefault="00E76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FD"/>
    <w:rsid w:val="00035FB9"/>
    <w:rsid w:val="00071153"/>
    <w:rsid w:val="000B6FFD"/>
    <w:rsid w:val="00141517"/>
    <w:rsid w:val="002E69B3"/>
    <w:rsid w:val="00344797"/>
    <w:rsid w:val="004B5284"/>
    <w:rsid w:val="00506CB4"/>
    <w:rsid w:val="00517319"/>
    <w:rsid w:val="005C597D"/>
    <w:rsid w:val="005D0071"/>
    <w:rsid w:val="005E3036"/>
    <w:rsid w:val="005E4959"/>
    <w:rsid w:val="005F7DFC"/>
    <w:rsid w:val="0061561A"/>
    <w:rsid w:val="006528A5"/>
    <w:rsid w:val="007245D0"/>
    <w:rsid w:val="008275CB"/>
    <w:rsid w:val="00877747"/>
    <w:rsid w:val="008B597E"/>
    <w:rsid w:val="0091558F"/>
    <w:rsid w:val="00916CE8"/>
    <w:rsid w:val="0092544E"/>
    <w:rsid w:val="009D2FD5"/>
    <w:rsid w:val="00A80A12"/>
    <w:rsid w:val="00AF5492"/>
    <w:rsid w:val="00B27D62"/>
    <w:rsid w:val="00BB7530"/>
    <w:rsid w:val="00C12422"/>
    <w:rsid w:val="00C20485"/>
    <w:rsid w:val="00C43E06"/>
    <w:rsid w:val="00D25459"/>
    <w:rsid w:val="00D7337E"/>
    <w:rsid w:val="00D91533"/>
    <w:rsid w:val="00DA17DC"/>
    <w:rsid w:val="00E76869"/>
    <w:rsid w:val="00EA1E96"/>
    <w:rsid w:val="00EE689A"/>
    <w:rsid w:val="00F343DE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ECD20"/>
  <w15:docId w15:val="{D3232078-E311-406B-AADB-101660A3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12422"/>
  </w:style>
  <w:style w:type="paragraph" w:styleId="Heading1">
    <w:name w:val="heading 1"/>
    <w:basedOn w:val="Normal1"/>
    <w:next w:val="Normal1"/>
    <w:rsid w:val="00BB75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B753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B753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B753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B753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B753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B7530"/>
  </w:style>
  <w:style w:type="paragraph" w:styleId="Title">
    <w:name w:val="Title"/>
    <w:basedOn w:val="Normal1"/>
    <w:next w:val="Normal1"/>
    <w:rsid w:val="00BB753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BB753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2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52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84"/>
  </w:style>
  <w:style w:type="paragraph" w:styleId="Footer">
    <w:name w:val="footer"/>
    <w:basedOn w:val="Normal"/>
    <w:link w:val="FooterChar"/>
    <w:uiPriority w:val="99"/>
    <w:unhideWhenUsed/>
    <w:rsid w:val="004B52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esca\Documents\UofT%20tournament%202019\Shimpan\HandDeliver%20ParkingPass%20Shimpan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HandDeliver ParkingPass Shimpan Letter.dotx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Francesca</dc:creator>
  <cp:lastModifiedBy>Francesca Ho</cp:lastModifiedBy>
  <cp:revision>3</cp:revision>
  <cp:lastPrinted>2018-03-01T23:46:00Z</cp:lastPrinted>
  <dcterms:created xsi:type="dcterms:W3CDTF">2019-01-24T02:23:00Z</dcterms:created>
  <dcterms:modified xsi:type="dcterms:W3CDTF">2019-07-24T01:06:00Z</dcterms:modified>
</cp:coreProperties>
</file>